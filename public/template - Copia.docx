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56F8" w14:textId="77777777" w:rsidR="00D06709" w:rsidRPr="00EE5966" w:rsidRDefault="00D06709" w:rsidP="00DF1CB4">
      <w:pPr>
        <w:rPr>
          <w:noProof/>
          <w:sz w:val="8"/>
          <w:szCs w:val="12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56"/>
      </w:tblGrid>
      <w:tr w:rsidR="00AD0DDD" w:rsidRPr="00EE5966" w14:paraId="29881E23" w14:textId="77777777" w:rsidTr="00F32D17">
        <w:trPr>
          <w:trHeight w:val="1810"/>
        </w:trPr>
        <w:tc>
          <w:tcPr>
            <w:tcW w:w="10737" w:type="dxa"/>
            <w:gridSpan w:val="18"/>
            <w:tcBorders>
              <w:bottom w:val="single" w:sz="24" w:space="0" w:color="2C3B57" w:themeColor="text2"/>
            </w:tcBorders>
          </w:tcPr>
          <w:p w14:paraId="376D3F76" w14:textId="6A09D0F6" w:rsidR="00AD0DDD" w:rsidRPr="00EE5966" w:rsidRDefault="00D93F94" w:rsidP="00DF1CB4">
            <w:pPr>
              <w:pStyle w:val="Ttulo1"/>
              <w:rPr>
                <w:noProof/>
                <w:lang w:val="pt-BR"/>
              </w:rPr>
            </w:pPr>
            <w:r>
              <w:t>{nome}</w:t>
            </w:r>
          </w:p>
          <w:p w14:paraId="752863C3" w14:textId="77777777" w:rsidR="00AD0DDD" w:rsidRPr="00EE5966" w:rsidRDefault="00B10644" w:rsidP="00DF1CB4">
            <w:pPr>
              <w:pStyle w:val="Ttulo2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898860903"/>
                <w:placeholder>
                  <w:docPart w:val="78037ABD0F724234A9A3845C4EFBA75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assistente administrativo</w:t>
                </w:r>
              </w:sdtContent>
            </w:sdt>
          </w:p>
        </w:tc>
      </w:tr>
      <w:tr w:rsidR="00AD0DDD" w:rsidRPr="00EE5966" w14:paraId="18B288A5" w14:textId="77777777" w:rsidTr="00F32D17">
        <w:trPr>
          <w:trHeight w:val="149"/>
        </w:trPr>
        <w:tc>
          <w:tcPr>
            <w:tcW w:w="10737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65F8E693" w14:textId="77777777" w:rsidR="00AD0DDD" w:rsidRPr="00EE5966" w:rsidRDefault="00AD0DDD" w:rsidP="00DF1CB4">
            <w:pPr>
              <w:rPr>
                <w:noProof/>
                <w:lang w:val="pt-BR"/>
              </w:rPr>
            </w:pPr>
          </w:p>
        </w:tc>
      </w:tr>
      <w:tr w:rsidR="005F5561" w:rsidRPr="00EE5966" w14:paraId="5B527F34" w14:textId="77777777" w:rsidTr="00F32D17">
        <w:trPr>
          <w:trHeight w:val="314"/>
        </w:trPr>
        <w:tc>
          <w:tcPr>
            <w:tcW w:w="142" w:type="dxa"/>
            <w:vAlign w:val="center"/>
          </w:tcPr>
          <w:p w14:paraId="1430E35B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328EE37D" w14:textId="77777777" w:rsidR="005F5561" w:rsidRPr="00EE5966" w:rsidRDefault="005F5561" w:rsidP="00DF1CB4">
            <w:pPr>
              <w:jc w:val="center"/>
              <w:rPr>
                <w:rStyle w:val="nfase"/>
                <w:noProof/>
                <w:lang w:val="pt-BR"/>
              </w:rPr>
            </w:pPr>
            <w:r w:rsidRPr="00EE5966">
              <w:rPr>
                <w:rStyle w:val="nfase"/>
                <w:noProof/>
                <w:lang w:val="pt-BR" w:bidi="pt-BR"/>
              </w:rPr>
              <w:t>T</w:t>
            </w:r>
          </w:p>
        </w:tc>
        <w:tc>
          <w:tcPr>
            <w:tcW w:w="141" w:type="dxa"/>
            <w:vAlign w:val="center"/>
          </w:tcPr>
          <w:p w14:paraId="2EBA0C8D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130" w:type="dxa"/>
            <w:vAlign w:val="center"/>
          </w:tcPr>
          <w:p w14:paraId="32804468" w14:textId="4F9FE0C7" w:rsidR="005F5561" w:rsidRPr="008E0F43" w:rsidRDefault="00BE5DAB" w:rsidP="00DF1CB4">
            <w:pPr>
              <w:rPr>
                <w:noProof/>
                <w:u w:val="single"/>
                <w:lang w:val="pt-BR"/>
              </w:rPr>
            </w:pPr>
            <w:r>
              <w:t>{imagem}</w:t>
            </w:r>
          </w:p>
        </w:tc>
        <w:tc>
          <w:tcPr>
            <w:tcW w:w="138" w:type="dxa"/>
            <w:vAlign w:val="center"/>
          </w:tcPr>
          <w:p w14:paraId="7DCD12AF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3F52B9A9" w14:textId="77777777" w:rsidR="005F5561" w:rsidRPr="00EE5966" w:rsidRDefault="00AD6FA4" w:rsidP="00DF1CB4">
            <w:pPr>
              <w:jc w:val="center"/>
              <w:rPr>
                <w:rStyle w:val="nfase"/>
                <w:noProof/>
                <w:lang w:val="pt-BR"/>
              </w:rPr>
            </w:pPr>
            <w:r w:rsidRPr="00EE5966">
              <w:rPr>
                <w:rStyle w:val="nfase"/>
                <w:noProof/>
                <w:lang w:val="pt-BR" w:bidi="pt-BR"/>
              </w:rPr>
              <w:t>E</w:t>
            </w:r>
          </w:p>
        </w:tc>
        <w:tc>
          <w:tcPr>
            <w:tcW w:w="142" w:type="dxa"/>
            <w:vAlign w:val="center"/>
          </w:tcPr>
          <w:p w14:paraId="63A96C6C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126" w:type="dxa"/>
            <w:vAlign w:val="center"/>
          </w:tcPr>
          <w:p w14:paraId="75B157E1" w14:textId="77777777" w:rsidR="005F5561" w:rsidRPr="00EE5966" w:rsidRDefault="00B10644" w:rsidP="00DF1CB4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02531064"/>
                <w:placeholder>
                  <w:docPart w:val="B18CC79E71FE4E43BE0163FDF829251A"/>
                </w:placeholder>
                <w:temporary/>
                <w:showingPlcHdr/>
                <w15:appearance w15:val="hidden"/>
              </w:sdtPr>
              <w:sdtEndPr/>
              <w:sdtContent>
                <w:r w:rsidR="00A520FA" w:rsidRPr="00EE5966">
                  <w:rPr>
                    <w:noProof/>
                    <w:lang w:val="pt-BR" w:bidi="pt-BR"/>
                  </w:rPr>
                  <w:t>Email</w:t>
                </w:r>
              </w:sdtContent>
            </w:sdt>
          </w:p>
        </w:tc>
        <w:tc>
          <w:tcPr>
            <w:tcW w:w="142" w:type="dxa"/>
            <w:vAlign w:val="center"/>
          </w:tcPr>
          <w:p w14:paraId="2F853B1D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2539A26D" w14:textId="77777777" w:rsidR="005F5561" w:rsidRPr="00EE5966" w:rsidRDefault="00AD6FA4" w:rsidP="00DF1CB4">
            <w:pPr>
              <w:jc w:val="center"/>
              <w:rPr>
                <w:rStyle w:val="nfase"/>
                <w:noProof/>
                <w:lang w:val="pt-BR"/>
              </w:rPr>
            </w:pPr>
            <w:r w:rsidRPr="00EE5966">
              <w:rPr>
                <w:rStyle w:val="nfase"/>
                <w:noProof/>
                <w:lang w:val="pt-BR" w:bidi="pt-BR"/>
              </w:rPr>
              <w:t>E</w:t>
            </w:r>
          </w:p>
        </w:tc>
        <w:tc>
          <w:tcPr>
            <w:tcW w:w="142" w:type="dxa"/>
            <w:vAlign w:val="center"/>
          </w:tcPr>
          <w:p w14:paraId="2F18EFBD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092" w:type="dxa"/>
            <w:gridSpan w:val="3"/>
            <w:vAlign w:val="center"/>
          </w:tcPr>
          <w:p w14:paraId="6AB1EBB7" w14:textId="0EF6FDE5" w:rsidR="005F5561" w:rsidRPr="00EE5966" w:rsidRDefault="00D93F94" w:rsidP="00DF1CB4">
            <w:pPr>
              <w:rPr>
                <w:noProof/>
                <w:lang w:val="pt-BR"/>
              </w:rPr>
            </w:pPr>
            <w:r>
              <w:t>{endereco}</w:t>
            </w:r>
          </w:p>
        </w:tc>
        <w:tc>
          <w:tcPr>
            <w:tcW w:w="142" w:type="dxa"/>
            <w:vAlign w:val="center"/>
          </w:tcPr>
          <w:p w14:paraId="46ACC550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6D1A753D" w14:textId="77777777" w:rsidR="005F5561" w:rsidRPr="00EE5966" w:rsidRDefault="00AD6FA4" w:rsidP="00DF1CB4">
            <w:pPr>
              <w:jc w:val="center"/>
              <w:rPr>
                <w:rStyle w:val="nfase"/>
                <w:noProof/>
                <w:lang w:val="pt-BR"/>
              </w:rPr>
            </w:pPr>
            <w:r w:rsidRPr="00EE5966">
              <w:rPr>
                <w:rStyle w:val="nfase"/>
                <w:noProof/>
                <w:lang w:val="pt-BR" w:bidi="pt-BR"/>
              </w:rPr>
              <w:t>S</w:t>
            </w:r>
          </w:p>
        </w:tc>
        <w:tc>
          <w:tcPr>
            <w:tcW w:w="142" w:type="dxa"/>
            <w:vAlign w:val="center"/>
          </w:tcPr>
          <w:p w14:paraId="2B108392" w14:textId="77777777" w:rsidR="005F5561" w:rsidRPr="00EE5966" w:rsidRDefault="005F5561" w:rsidP="00DF1CB4">
            <w:pPr>
              <w:rPr>
                <w:noProof/>
                <w:lang w:val="pt-BR"/>
              </w:rPr>
            </w:pPr>
          </w:p>
        </w:tc>
        <w:tc>
          <w:tcPr>
            <w:tcW w:w="2056" w:type="dxa"/>
            <w:vAlign w:val="center"/>
          </w:tcPr>
          <w:p w14:paraId="33944CC9" w14:textId="77777777" w:rsidR="005F5561" w:rsidRPr="00EE5966" w:rsidRDefault="00B10644" w:rsidP="00DF1CB4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742946326"/>
                <w:placeholder>
                  <w:docPart w:val="3F8D7FAFC4A14D28B92AB44581B80202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[Site]</w:t>
                </w:r>
              </w:sdtContent>
            </w:sdt>
          </w:p>
        </w:tc>
      </w:tr>
      <w:tr w:rsidR="00AD0DDD" w:rsidRPr="00EE5966" w14:paraId="60384F34" w14:textId="77777777" w:rsidTr="00F32D17">
        <w:trPr>
          <w:trHeight w:val="161"/>
        </w:trPr>
        <w:tc>
          <w:tcPr>
            <w:tcW w:w="10737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06E6D2F9" w14:textId="77777777" w:rsidR="00AD0DDD" w:rsidRPr="00EE5966" w:rsidRDefault="00AD0DDD" w:rsidP="00DF1CB4">
            <w:pPr>
              <w:rPr>
                <w:noProof/>
                <w:lang w:val="pt-BR"/>
              </w:rPr>
            </w:pPr>
          </w:p>
        </w:tc>
      </w:tr>
      <w:tr w:rsidR="00560EA0" w:rsidRPr="00EE5966" w14:paraId="63BB24D5" w14:textId="77777777" w:rsidTr="00F32D17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B43794C" w14:textId="77777777" w:rsidR="00560EA0" w:rsidRPr="00EE5966" w:rsidRDefault="00B10644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723336852"/>
                <w:placeholder>
                  <w:docPart w:val="32D37E217C1F46DA873DC8CD78A07D1F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Objetivo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69138AC" w14:textId="77777777" w:rsidR="00560EA0" w:rsidRPr="00EE5966" w:rsidRDefault="00560EA0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5C37CCDD" w14:textId="77777777" w:rsidR="00560EA0" w:rsidRPr="00EE5966" w:rsidRDefault="00560EA0" w:rsidP="00DF1CB4">
            <w:pPr>
              <w:rPr>
                <w:noProof/>
                <w:lang w:val="pt-BR"/>
              </w:rPr>
            </w:pPr>
          </w:p>
        </w:tc>
      </w:tr>
      <w:tr w:rsidR="00560EA0" w:rsidRPr="00EE5966" w14:paraId="2B44382F" w14:textId="77777777" w:rsidTr="00F32D17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1D80E476" w14:textId="77777777" w:rsidR="00560EA0" w:rsidRPr="00EE5966" w:rsidRDefault="00560EA0" w:rsidP="00DF1CB4">
            <w:pPr>
              <w:pStyle w:val="Ttulo3"/>
              <w:rPr>
                <w:noProof/>
                <w:lang w:val="pt-BR"/>
              </w:rPr>
            </w:pPr>
          </w:p>
        </w:tc>
        <w:tc>
          <w:tcPr>
            <w:tcW w:w="284" w:type="dxa"/>
            <w:vMerge/>
            <w:vAlign w:val="bottom"/>
          </w:tcPr>
          <w:p w14:paraId="74C9379D" w14:textId="77777777" w:rsidR="00560EA0" w:rsidRPr="00EE5966" w:rsidRDefault="00560EA0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shd w:val="clear" w:color="auto" w:fill="CADEE5" w:themeFill="background2"/>
            <w:vAlign w:val="bottom"/>
          </w:tcPr>
          <w:p w14:paraId="66677D71" w14:textId="77777777" w:rsidR="00560EA0" w:rsidRPr="00EE5966" w:rsidRDefault="00B10644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075571490"/>
                <w:placeholder>
                  <w:docPart w:val="D84243C3A5FE49BDBF2AE3EA3172599C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Escolaridade</w:t>
                </w:r>
              </w:sdtContent>
            </w:sdt>
          </w:p>
        </w:tc>
      </w:tr>
      <w:tr w:rsidR="00AD6FA4" w:rsidRPr="00EE5966" w14:paraId="46953681" w14:textId="77777777" w:rsidTr="00F32D17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32C3EA2" w14:textId="77777777" w:rsidR="00AD6FA4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87214289"/>
                <w:placeholder>
                  <w:docPart w:val="50CC92F76571439497D2BA03653F32B4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2F7F98">
                  <w:rPr>
                    <w:noProof/>
                    <w:u w:val="single"/>
                    <w:lang w:val="pt-BR" w:bidi="pt-BR"/>
                  </w:rPr>
                  <w:t>[Substitua esta frase por um objetivo de trabalho. Para substituir o texto da dica por seu próprio texto, basta selecionar uma linha e começar a digitar. Para obter resultados melhores, não inclua um espaço à direita dos caracteres do texto na seleção.]</w:t>
                </w:r>
              </w:sdtContent>
            </w:sdt>
          </w:p>
        </w:tc>
        <w:tc>
          <w:tcPr>
            <w:tcW w:w="284" w:type="dxa"/>
            <w:vMerge w:val="restart"/>
            <w:vAlign w:val="center"/>
          </w:tcPr>
          <w:p w14:paraId="036BCBB6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CADEE5" w:themeFill="background2"/>
          </w:tcPr>
          <w:p w14:paraId="5972A629" w14:textId="77777777" w:rsidR="00AD6FA4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51066530"/>
                <w:placeholder>
                  <w:docPart w:val="6CBFDB48577748D39F7FD73A0882431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14:paraId="1E5D50B5" w14:textId="77777777" w:rsidR="00AD6FA4" w:rsidRPr="00EE5966" w:rsidRDefault="00AD6FA4" w:rsidP="00DF1CB4">
            <w:pPr>
              <w:pStyle w:val="Texto"/>
              <w:rPr>
                <w:noProof/>
                <w:lang w:val="pt-BR"/>
              </w:rPr>
            </w:pPr>
          </w:p>
          <w:p w14:paraId="7CEDF31C" w14:textId="77777777" w:rsidR="00AD6FA4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37544711"/>
                <w:placeholder>
                  <w:docPart w:val="359ACF1A31FB4722A35B1A74D5AD900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[Cidade]</w:t>
                </w:r>
              </w:sdtContent>
            </w:sdt>
          </w:p>
          <w:p w14:paraId="4F9484B0" w14:textId="77777777" w:rsidR="00AD6FA4" w:rsidRPr="00EE5966" w:rsidRDefault="00AD6FA4" w:rsidP="00DF1CB4">
            <w:pPr>
              <w:pStyle w:val="Texto"/>
              <w:rPr>
                <w:noProof/>
                <w:lang w:val="pt-BR"/>
              </w:rPr>
            </w:pPr>
          </w:p>
          <w:p w14:paraId="0FB3362C" w14:textId="77777777" w:rsidR="00AD6FA4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500509284"/>
                <w:placeholder>
                  <w:docPart w:val="4D462189987F48628D54CB4AB8EB0578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[Estado]</w:t>
                </w:r>
              </w:sdtContent>
            </w:sdt>
          </w:p>
          <w:p w14:paraId="6931EE7A" w14:textId="77777777" w:rsidR="00AD6FA4" w:rsidRPr="00EE5966" w:rsidRDefault="00AD6FA4" w:rsidP="00DF1CB4">
            <w:pPr>
              <w:pStyle w:val="Texto"/>
              <w:rPr>
                <w:noProof/>
                <w:lang w:val="pt-BR"/>
              </w:rPr>
            </w:pPr>
          </w:p>
          <w:p w14:paraId="3B96BCE0" w14:textId="77777777" w:rsidR="00AD6FA4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583571462"/>
                <w:placeholder>
                  <w:docPart w:val="A725591229AA4B35A55E061E90E7549B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[Talvez você queira incluir aqui as notas médias e um breve resumo de cursos, prêmios e homenagens relevantes.]</w:t>
                </w:r>
              </w:sdtContent>
            </w:sdt>
          </w:p>
          <w:p w14:paraId="20D8AF33" w14:textId="77777777" w:rsidR="00AD6FA4" w:rsidRPr="00EE5966" w:rsidRDefault="00AD6FA4" w:rsidP="00DF1CB4">
            <w:pPr>
              <w:pStyle w:val="Texto"/>
              <w:rPr>
                <w:noProof/>
                <w:lang w:val="pt-BR"/>
              </w:rPr>
            </w:pPr>
          </w:p>
          <w:p w14:paraId="33C5F87E" w14:textId="77777777" w:rsidR="00AD6FA4" w:rsidRPr="00EE5966" w:rsidRDefault="00B10644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 w:eastAsia="en-AU"/>
                </w:rPr>
                <w:id w:val="2131589075"/>
                <w:placeholder>
                  <w:docPart w:val="A4F7AAE60E0F48698FC2E813A707BBD1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 xml:space="preserve">HABILIDADES PRINCIPAIS </w:t>
                </w:r>
              </w:sdtContent>
            </w:sdt>
          </w:p>
          <w:sdt>
            <w:sdtPr>
              <w:rPr>
                <w:noProof/>
                <w:lang w:val="pt-BR"/>
              </w:rPr>
              <w:id w:val="-144128603"/>
              <w:placeholder>
                <w:docPart w:val="B461AB2A85C1472F83EAE9C236B3A767"/>
              </w:placeholder>
              <w:temporary/>
              <w:showingPlcHdr/>
              <w15:appearance w15:val="hidden"/>
            </w:sdtPr>
            <w:sdtEndPr/>
            <w:sdtContent>
              <w:p w14:paraId="4CDABFC2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Marketing</w:t>
                </w:r>
              </w:p>
              <w:p w14:paraId="7EFB41FA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Gerenciamento de Projetos</w:t>
                </w:r>
              </w:p>
              <w:p w14:paraId="081EFF1F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Planejamento Orçamentário</w:t>
                </w:r>
              </w:p>
              <w:p w14:paraId="282DFFEF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Mídia Social</w:t>
                </w:r>
              </w:p>
              <w:p w14:paraId="07C04C18" w14:textId="77777777" w:rsidR="00AD6FA4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Planejamento</w:t>
                </w:r>
              </w:p>
            </w:sdtContent>
          </w:sdt>
          <w:p w14:paraId="7733E724" w14:textId="77777777" w:rsidR="00AD6FA4" w:rsidRPr="00EE5966" w:rsidRDefault="00B10644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387539318"/>
                <w:placeholder>
                  <w:docPart w:val="F31A066B4105454D9A2BA0633D30456A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PRÊMIOS</w:t>
                </w:r>
              </w:sdtContent>
            </w:sdt>
          </w:p>
          <w:sdt>
            <w:sdtPr>
              <w:rPr>
                <w:noProof/>
                <w:lang w:val="pt-BR"/>
              </w:rPr>
              <w:id w:val="409661174"/>
              <w:placeholder>
                <w:docPart w:val="D4A5AF0BD1864915850124791EBAC907"/>
              </w:placeholder>
              <w:temporary/>
              <w:showingPlcHdr/>
              <w15:appearance w15:val="hidden"/>
            </w:sdtPr>
            <w:sdtEndPr/>
            <w:sdtContent>
              <w:p w14:paraId="1D3759A6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FUNCIONÁRIO DO MÊS</w:t>
                </w:r>
              </w:p>
              <w:p w14:paraId="6F76FBA9" w14:textId="77777777" w:rsidR="002D3AB8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PRÊMIO DE LIDERANÇA</w:t>
                </w:r>
              </w:p>
              <w:p w14:paraId="42A171BD" w14:textId="77777777" w:rsidR="00AD6FA4" w:rsidRPr="00EE5966" w:rsidRDefault="002D3AB8" w:rsidP="00DF1CB4">
                <w:pPr>
                  <w:pStyle w:val="PargrafodaLista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PRÊMIO DE MELHOR ARTISTA</w:t>
                </w:r>
              </w:p>
            </w:sdtContent>
          </w:sdt>
        </w:tc>
      </w:tr>
      <w:tr w:rsidR="00AD6FA4" w:rsidRPr="00EE5966" w14:paraId="31291970" w14:textId="77777777" w:rsidTr="00F32D1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558BA58" w14:textId="77777777" w:rsidR="00AD6FA4" w:rsidRPr="00EE5966" w:rsidRDefault="00B10644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813675065"/>
                <w:placeholder>
                  <w:docPart w:val="FC86A81F47DC48B2921D5A22CC0CD877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Experiência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7F1A6C0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2C96D2FE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09259D0B" w14:textId="77777777" w:rsidTr="00F32D1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0C1BC40" w14:textId="77777777" w:rsidR="00AD6FA4" w:rsidRPr="00EE5966" w:rsidRDefault="00B10644" w:rsidP="00DF1CB4">
            <w:pPr>
              <w:pStyle w:val="Datas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19854128"/>
                <w:placeholder>
                  <w:docPart w:val="CCEA957BFF4545E98245F6A1111FEF5A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735F9F91" w14:textId="77777777" w:rsidR="00AD6FA4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779303726"/>
                <w:placeholder>
                  <w:docPart w:val="C7869566FD5C41B89A46167334AF386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[Cargo] • [Função] • [Nome da Empresa]</w:t>
                </w:r>
              </w:sdtContent>
            </w:sdt>
          </w:p>
          <w:p w14:paraId="36795FFC" w14:textId="77777777" w:rsidR="00AD6FA4" w:rsidRPr="00EE5966" w:rsidRDefault="00AD6FA4" w:rsidP="00DF1CB4">
            <w:pPr>
              <w:pStyle w:val="Datas"/>
              <w:rPr>
                <w:noProof/>
                <w:lang w:val="pt-BR"/>
              </w:rPr>
            </w:pPr>
          </w:p>
          <w:p w14:paraId="69640602" w14:textId="77777777" w:rsidR="00FA4DB0" w:rsidRPr="00EE5966" w:rsidRDefault="00B10644" w:rsidP="00DF1CB4">
            <w:pPr>
              <w:pStyle w:val="Datas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25430856"/>
                <w:placeholder>
                  <w:docPart w:val="5D6C46EB249245F2AA34240E71143E77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3D477529" w14:textId="77777777" w:rsidR="00FA4DB0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376248628"/>
                <w:placeholder>
                  <w:docPart w:val="5D6C46EB249245F2AA34240E71143E77"/>
                </w:placeholder>
                <w:temporary/>
                <w:showingPlcHdr/>
                <w15:appearance w15:val="hidden"/>
              </w:sdtPr>
              <w:sdtEndPr/>
              <w:sdtContent>
                <w:r w:rsidR="00EE5966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79667816" w14:textId="77777777" w:rsidR="00AD6FA4" w:rsidRPr="00EE5966" w:rsidRDefault="00FA4DB0" w:rsidP="00DF1CB4">
            <w:pPr>
              <w:pStyle w:val="Datas"/>
              <w:rPr>
                <w:noProof/>
                <w:lang w:val="pt-BR"/>
              </w:rPr>
            </w:pPr>
            <w:r w:rsidRPr="00EE5966">
              <w:rPr>
                <w:noProof/>
                <w:lang w:val="pt-BR" w:bidi="pt-BR"/>
              </w:rPr>
              <w:t xml:space="preserve"> </w:t>
            </w:r>
          </w:p>
          <w:p w14:paraId="6B19EE28" w14:textId="77777777" w:rsidR="00FA4DB0" w:rsidRPr="00EE5966" w:rsidRDefault="00B10644" w:rsidP="00DF1CB4">
            <w:pPr>
              <w:pStyle w:val="Datas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194957147"/>
                <w:placeholder>
                  <w:docPart w:val="ECDFFA7EE381439B9E98C788267CE4D7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5CD272A2" w14:textId="77777777" w:rsidR="00FA4DB0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723587715"/>
                <w:placeholder>
                  <w:docPart w:val="ECDFFA7EE381439B9E98C788267CE4D7"/>
                </w:placeholder>
                <w:temporary/>
                <w:showingPlcHdr/>
                <w15:appearance w15:val="hidden"/>
              </w:sdtPr>
              <w:sdtEndPr/>
              <w:sdtContent>
                <w:r w:rsidR="00EE5966" w:rsidRPr="00EE5966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14:paraId="1084A5AB" w14:textId="77777777" w:rsidR="00AD6FA4" w:rsidRPr="00EE5966" w:rsidRDefault="00FA4DB0" w:rsidP="00DF1CB4">
            <w:pPr>
              <w:pStyle w:val="Datas"/>
              <w:rPr>
                <w:noProof/>
                <w:lang w:val="pt-BR"/>
              </w:rPr>
            </w:pPr>
            <w:r w:rsidRPr="00EE5966">
              <w:rPr>
                <w:noProof/>
                <w:lang w:val="pt-BR" w:bidi="pt-BR"/>
              </w:rPr>
              <w:t xml:space="preserve"> </w:t>
            </w:r>
          </w:p>
          <w:p w14:paraId="4BD44B6A" w14:textId="77777777" w:rsidR="00AD6FA4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301624784"/>
                <w:placeholder>
                  <w:docPart w:val="AC3C877F69B54DC19A1BA14F25F4403A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E5966">
                  <w:rPr>
                    <w:noProof/>
                    <w:lang w:val="pt-BR" w:bidi="pt-BR"/>
                  </w:rPr>
                  <w:t>[Este espaço é destinado a inserir um resumo das principais responsabilidades e realizações mais relevantes.]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A5E077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452020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12E3E42B" w14:textId="77777777" w:rsidTr="00F32D1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3066D44" w14:textId="77777777" w:rsidR="00AD6FA4" w:rsidRPr="00EE5966" w:rsidRDefault="00B10644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530558845"/>
                <w:placeholder>
                  <w:docPart w:val="373CBAB40F8D4347A39241865D4B267C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Comunicação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89A7B02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96DC323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5B0D238A" w14:textId="77777777" w:rsidTr="00F32D1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BB4FFEA" w14:textId="77777777" w:rsidR="00AD6FA4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909275201"/>
                <w:placeholder>
                  <w:docPart w:val="2E45DE4AF628416F993C5449D20F8D07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[Você fez uma ótima apresentação e recebeu comentários excelentes.</w:t>
                </w:r>
                <w:r w:rsidR="002D3AB8" w:rsidRPr="00EE5966">
                  <w:rPr>
                    <w:noProof/>
                    <w:lang w:val="pt-BR" w:bidi="pt-BR"/>
                  </w:rPr>
                  <w:br/>
                  <w:t xml:space="preserve">Não tenha vergonha de mencionar! </w:t>
                </w:r>
                <w:r w:rsidR="002D3AB8" w:rsidRPr="00EE5966">
                  <w:rPr>
                    <w:noProof/>
                    <w:lang w:val="pt-BR" w:bidi="pt-BR"/>
                  </w:rPr>
                  <w:br/>
                  <w:t>Este é o local para indicar como você se sai ao trabalhar e interagir com outras pessoas.]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79CA99FB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6C823A8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28061BAA" w14:textId="77777777" w:rsidTr="00F32D17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21949C3" w14:textId="77777777" w:rsidR="00AD6FA4" w:rsidRPr="00EE5966" w:rsidRDefault="00B10644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845886759"/>
                <w:placeholder>
                  <w:docPart w:val="E8361DFA526C434DBDB7F1B52EEE918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Liderança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F2F9582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1F8763A3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6CDFB9E8" w14:textId="77777777" w:rsidTr="00F32D17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sdt>
            <w:sdtPr>
              <w:rPr>
                <w:noProof/>
                <w:lang w:val="pt-BR"/>
              </w:rPr>
              <w:id w:val="-642964463"/>
              <w:placeholder>
                <w:docPart w:val="937D0AEF6EF34BEBBDDE17CD7BBD1286"/>
              </w:placeholder>
              <w:temporary/>
              <w:showingPlcHdr/>
              <w15:appearance w15:val="hidden"/>
            </w:sdtPr>
            <w:sdtEndPr/>
            <w:sdtContent>
              <w:p w14:paraId="0D600C1F" w14:textId="77777777" w:rsidR="002D3AB8" w:rsidRPr="00EE5966" w:rsidRDefault="002D3AB8" w:rsidP="00DF1CB4">
                <w:pPr>
                  <w:pStyle w:val="Texto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[Você é presidente de seu grêmio, síndico do condomínio ou líder de equipe de sua instituição de caridade favorita?</w:t>
                </w:r>
              </w:p>
              <w:p w14:paraId="38BDC00D" w14:textId="77777777" w:rsidR="00AD6FA4" w:rsidRPr="00EE5966" w:rsidRDefault="002D3AB8" w:rsidP="00DF1CB4">
                <w:pPr>
                  <w:pStyle w:val="Texto"/>
                  <w:rPr>
                    <w:noProof/>
                    <w:lang w:val="pt-BR"/>
                  </w:rPr>
                </w:pPr>
                <w:r w:rsidRPr="00EE5966">
                  <w:rPr>
                    <w:noProof/>
                    <w:lang w:val="pt-BR" w:bidi="pt-BR"/>
                  </w:rPr>
                  <w:t>Você é um líder natural — apresente os fatos!]</w:t>
                </w:r>
              </w:p>
            </w:sdtContent>
          </w:sdt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27D94C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06C273C3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52922714" w14:textId="77777777" w:rsidTr="00F32D1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DEBF0B7" w14:textId="77777777" w:rsidR="00AD6FA4" w:rsidRPr="00EE5966" w:rsidRDefault="00B10644" w:rsidP="00DF1CB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394892997"/>
                <w:placeholder>
                  <w:docPart w:val="505BE1DD1CF640AD9766AA0240E0FC3A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Referências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F7E8B00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4A755C4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2594B117" w14:textId="77777777" w:rsidTr="00F32D17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BF2133D" w14:textId="77777777" w:rsidR="00AD6FA4" w:rsidRPr="00EE5966" w:rsidRDefault="00B10644" w:rsidP="00DF1CB4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57199312"/>
                <w:placeholder>
                  <w:docPart w:val="D6DFEFD01B9A45B493D77A865209024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E5966">
                  <w:rPr>
                    <w:noProof/>
                    <w:lang w:val="pt-BR" w:bidi="pt-BR"/>
                  </w:rPr>
                  <w:t>[Disponível mediante solicitação.]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0D8F75C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3E9642FD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  <w:tr w:rsidR="00AD6FA4" w:rsidRPr="00EE5966" w14:paraId="2D78611A" w14:textId="77777777" w:rsidTr="00F32D17">
        <w:trPr>
          <w:trHeight w:val="482"/>
        </w:trPr>
        <w:tc>
          <w:tcPr>
            <w:tcW w:w="10737" w:type="dxa"/>
            <w:gridSpan w:val="18"/>
            <w:tcBorders>
              <w:bottom w:val="single" w:sz="36" w:space="0" w:color="CADEE5" w:themeColor="background2"/>
            </w:tcBorders>
          </w:tcPr>
          <w:p w14:paraId="545A7647" w14:textId="77777777" w:rsidR="00AD6FA4" w:rsidRPr="00EE5966" w:rsidRDefault="00AD6FA4" w:rsidP="00DF1CB4">
            <w:pPr>
              <w:rPr>
                <w:noProof/>
                <w:lang w:val="pt-BR"/>
              </w:rPr>
            </w:pPr>
          </w:p>
        </w:tc>
      </w:tr>
    </w:tbl>
    <w:p w14:paraId="7E31FE14" w14:textId="77777777" w:rsidR="00AB03FA" w:rsidRPr="00EE5966" w:rsidRDefault="00AB03FA" w:rsidP="00DF1CB4">
      <w:pPr>
        <w:rPr>
          <w:noProof/>
          <w:lang w:val="pt-BR"/>
        </w:rPr>
      </w:pPr>
    </w:p>
    <w:sectPr w:rsidR="00AB03FA" w:rsidRPr="00EE5966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91B0" w14:textId="77777777" w:rsidR="00B10644" w:rsidRDefault="00B10644" w:rsidP="00DF1CB4">
      <w:r>
        <w:separator/>
      </w:r>
    </w:p>
  </w:endnote>
  <w:endnote w:type="continuationSeparator" w:id="0">
    <w:p w14:paraId="1CD1E32B" w14:textId="77777777" w:rsidR="00B10644" w:rsidRDefault="00B1064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35AD" w14:textId="77777777" w:rsidR="00B10644" w:rsidRDefault="00B10644" w:rsidP="00DF1CB4">
      <w:r>
        <w:separator/>
      </w:r>
    </w:p>
  </w:footnote>
  <w:footnote w:type="continuationSeparator" w:id="0">
    <w:p w14:paraId="700D2E78" w14:textId="77777777" w:rsidR="00B10644" w:rsidRDefault="00B1064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Pargrafoda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94"/>
    <w:rsid w:val="002142FC"/>
    <w:rsid w:val="00242C57"/>
    <w:rsid w:val="002B73E2"/>
    <w:rsid w:val="002D3AB8"/>
    <w:rsid w:val="002F7F98"/>
    <w:rsid w:val="00413477"/>
    <w:rsid w:val="00442158"/>
    <w:rsid w:val="004A586E"/>
    <w:rsid w:val="00560EA0"/>
    <w:rsid w:val="005E09DE"/>
    <w:rsid w:val="005F5561"/>
    <w:rsid w:val="00680892"/>
    <w:rsid w:val="006B1E03"/>
    <w:rsid w:val="006C60E6"/>
    <w:rsid w:val="008E0F43"/>
    <w:rsid w:val="0090027F"/>
    <w:rsid w:val="009835F5"/>
    <w:rsid w:val="00A520FA"/>
    <w:rsid w:val="00AB03FA"/>
    <w:rsid w:val="00AD0DDD"/>
    <w:rsid w:val="00AD6FA4"/>
    <w:rsid w:val="00B10644"/>
    <w:rsid w:val="00BE5DAB"/>
    <w:rsid w:val="00C13052"/>
    <w:rsid w:val="00D06709"/>
    <w:rsid w:val="00D74C88"/>
    <w:rsid w:val="00D82BD4"/>
    <w:rsid w:val="00D93F94"/>
    <w:rsid w:val="00DF1CB4"/>
    <w:rsid w:val="00E14266"/>
    <w:rsid w:val="00EE5966"/>
    <w:rsid w:val="00F32D17"/>
    <w:rsid w:val="00F8281C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0F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Ttulo1">
    <w:name w:val="heading 1"/>
    <w:basedOn w:val="Normal"/>
    <w:next w:val="Normal"/>
    <w:link w:val="Ttulo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3AB8"/>
    <w:rPr>
      <w:sz w:val="16"/>
    </w:rPr>
  </w:style>
  <w:style w:type="paragraph" w:styleId="Rodap">
    <w:name w:val="footer"/>
    <w:basedOn w:val="Normal"/>
    <w:link w:val="Rodap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3AB8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elacomgrade">
    <w:name w:val="Table Grid"/>
    <w:basedOn w:val="Tabela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o">
    <w:name w:val="Texto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as">
    <w:name w:val="Data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argrafodaLista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xtodoEspaoReservado">
    <w:name w:val="Placeholder Text"/>
    <w:basedOn w:val="Fontepargpadro"/>
    <w:uiPriority w:val="99"/>
    <w:semiHidden/>
    <w:rsid w:val="00FA4DB0"/>
    <w:rPr>
      <w:color w:val="808080"/>
    </w:rPr>
  </w:style>
  <w:style w:type="character" w:styleId="nfase">
    <w:name w:val="Emphasis"/>
    <w:basedOn w:val="Fontepargpadro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_\AppData\Roaming\Microsoft\Templates\Curr&#237;culo%20moderno%20e%20organiza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037ABD0F724234A9A3845C4EFBA7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0D57B4-5D9B-4580-9931-ACFEFD31C47C}"/>
      </w:docPartPr>
      <w:docPartBody>
        <w:p w:rsidR="00DD1579" w:rsidRDefault="00F7642E">
          <w:pPr>
            <w:pStyle w:val="78037ABD0F724234A9A3845C4EFBA750"/>
          </w:pPr>
          <w:r w:rsidRPr="00EE5966">
            <w:rPr>
              <w:noProof/>
              <w:lang w:bidi="pt-BR"/>
            </w:rPr>
            <w:t>assistente administrativo</w:t>
          </w:r>
        </w:p>
      </w:docPartBody>
    </w:docPart>
    <w:docPart>
      <w:docPartPr>
        <w:name w:val="B18CC79E71FE4E43BE0163FDF82925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A1E254-C185-4B71-8FB6-A546F0B33739}"/>
      </w:docPartPr>
      <w:docPartBody>
        <w:p w:rsidR="00DD1579" w:rsidRDefault="00F7642E">
          <w:pPr>
            <w:pStyle w:val="B18CC79E71FE4E43BE0163FDF829251A"/>
          </w:pPr>
          <w:r w:rsidRPr="00EE5966">
            <w:rPr>
              <w:noProof/>
              <w:lang w:bidi="pt-BR"/>
            </w:rPr>
            <w:t>Email</w:t>
          </w:r>
        </w:p>
      </w:docPartBody>
    </w:docPart>
    <w:docPart>
      <w:docPartPr>
        <w:name w:val="3F8D7FAFC4A14D28B92AB44581B802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FAEF79-44F8-4ECF-B1F6-FBC9C49DE84F}"/>
      </w:docPartPr>
      <w:docPartBody>
        <w:p w:rsidR="00DD1579" w:rsidRDefault="00F7642E">
          <w:pPr>
            <w:pStyle w:val="3F8D7FAFC4A14D28B92AB44581B80202"/>
          </w:pPr>
          <w:r w:rsidRPr="00EE5966">
            <w:rPr>
              <w:noProof/>
              <w:lang w:bidi="pt-BR"/>
            </w:rPr>
            <w:t>[Site]</w:t>
          </w:r>
        </w:p>
      </w:docPartBody>
    </w:docPart>
    <w:docPart>
      <w:docPartPr>
        <w:name w:val="32D37E217C1F46DA873DC8CD78A07D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D7E066-C848-41FA-8ED7-C78590CB9F06}"/>
      </w:docPartPr>
      <w:docPartBody>
        <w:p w:rsidR="00DD1579" w:rsidRDefault="00F7642E">
          <w:pPr>
            <w:pStyle w:val="32D37E217C1F46DA873DC8CD78A07D1F"/>
          </w:pPr>
          <w:r w:rsidRPr="00EE5966">
            <w:rPr>
              <w:noProof/>
              <w:lang w:bidi="pt-BR"/>
            </w:rPr>
            <w:t>Objetivo</w:t>
          </w:r>
        </w:p>
      </w:docPartBody>
    </w:docPart>
    <w:docPart>
      <w:docPartPr>
        <w:name w:val="D84243C3A5FE49BDBF2AE3EA317259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5CA846-CBA7-496C-9FAC-C332FCCE3286}"/>
      </w:docPartPr>
      <w:docPartBody>
        <w:p w:rsidR="00DD1579" w:rsidRDefault="00F7642E">
          <w:pPr>
            <w:pStyle w:val="D84243C3A5FE49BDBF2AE3EA3172599C"/>
          </w:pPr>
          <w:r w:rsidRPr="00EE5966">
            <w:rPr>
              <w:noProof/>
              <w:lang w:bidi="pt-BR"/>
            </w:rPr>
            <w:t>Escolaridade</w:t>
          </w:r>
        </w:p>
      </w:docPartBody>
    </w:docPart>
    <w:docPart>
      <w:docPartPr>
        <w:name w:val="50CC92F76571439497D2BA03653F32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D8B038-D9D9-41D0-8E78-34CEC2147FDC}"/>
      </w:docPartPr>
      <w:docPartBody>
        <w:p w:rsidR="00DD1579" w:rsidRDefault="00F7642E">
          <w:pPr>
            <w:pStyle w:val="50CC92F76571439497D2BA03653F32B4"/>
          </w:pPr>
          <w:r w:rsidRPr="00EE5966">
            <w:rPr>
              <w:noProof/>
              <w:lang w:bidi="pt-BR"/>
            </w:rPr>
            <w:t>[Substitua esta frase por um objetivo de trabalho. Para substituir o texto da dica por seu próprio texto, basta selecionar uma linha e começar a digitar. Para obter resultados melhores, não inclua um espaço à direita dos caracteres do texto na seleção.]</w:t>
          </w:r>
        </w:p>
      </w:docPartBody>
    </w:docPart>
    <w:docPart>
      <w:docPartPr>
        <w:name w:val="6CBFDB48577748D39F7FD73A088243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C614B8-5812-4D9D-83F8-FB267630DFA1}"/>
      </w:docPartPr>
      <w:docPartBody>
        <w:p w:rsidR="00DD1579" w:rsidRDefault="00F7642E">
          <w:pPr>
            <w:pStyle w:val="6CBFDB48577748D39F7FD73A08824314"/>
          </w:pPr>
          <w:r w:rsidRPr="00EE5966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359ACF1A31FB4722A35B1A74D5AD90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266E1-295D-4C14-A299-5CACE6FC9405}"/>
      </w:docPartPr>
      <w:docPartBody>
        <w:p w:rsidR="00DD1579" w:rsidRDefault="00F7642E">
          <w:pPr>
            <w:pStyle w:val="359ACF1A31FB4722A35B1A74D5AD9006"/>
          </w:pPr>
          <w:r w:rsidRPr="00EE5966">
            <w:rPr>
              <w:noProof/>
              <w:lang w:bidi="pt-BR"/>
            </w:rPr>
            <w:t>[Cidade]</w:t>
          </w:r>
        </w:p>
      </w:docPartBody>
    </w:docPart>
    <w:docPart>
      <w:docPartPr>
        <w:name w:val="4D462189987F48628D54CB4AB8EB0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3A4ACE-650A-4FF4-B2AC-5DBF78F515D0}"/>
      </w:docPartPr>
      <w:docPartBody>
        <w:p w:rsidR="00DD1579" w:rsidRDefault="00F7642E">
          <w:pPr>
            <w:pStyle w:val="4D462189987F48628D54CB4AB8EB0578"/>
          </w:pPr>
          <w:r w:rsidRPr="00EE5966">
            <w:rPr>
              <w:noProof/>
              <w:lang w:bidi="pt-BR"/>
            </w:rPr>
            <w:t>[Estado]</w:t>
          </w:r>
        </w:p>
      </w:docPartBody>
    </w:docPart>
    <w:docPart>
      <w:docPartPr>
        <w:name w:val="A725591229AA4B35A55E061E90E754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47F6EE-47F3-411D-AD91-422B5E552228}"/>
      </w:docPartPr>
      <w:docPartBody>
        <w:p w:rsidR="00DD1579" w:rsidRDefault="00F7642E">
          <w:pPr>
            <w:pStyle w:val="A725591229AA4B35A55E061E90E7549B"/>
          </w:pPr>
          <w:r w:rsidRPr="00EE5966">
            <w:rPr>
              <w:noProof/>
              <w:lang w:bidi="pt-BR"/>
            </w:rPr>
            <w:t>[Talvez você queira incluir aqui as notas médias e um breve resumo de cursos, prêmios e homenagens relevantes.]</w:t>
          </w:r>
        </w:p>
      </w:docPartBody>
    </w:docPart>
    <w:docPart>
      <w:docPartPr>
        <w:name w:val="A4F7AAE60E0F48698FC2E813A707B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6C7E5A-EA45-4005-B6C2-995B4D1696AD}"/>
      </w:docPartPr>
      <w:docPartBody>
        <w:p w:rsidR="00DD1579" w:rsidRDefault="00F7642E">
          <w:pPr>
            <w:pStyle w:val="A4F7AAE60E0F48698FC2E813A707BBD1"/>
          </w:pPr>
          <w:r w:rsidRPr="00EE5966">
            <w:rPr>
              <w:noProof/>
              <w:lang w:bidi="pt-BR"/>
            </w:rPr>
            <w:t xml:space="preserve">HABILIDADES PRINCIPAIS </w:t>
          </w:r>
        </w:p>
      </w:docPartBody>
    </w:docPart>
    <w:docPart>
      <w:docPartPr>
        <w:name w:val="B461AB2A85C1472F83EAE9C236B3A7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AC8AA0-048E-4C8E-8ADB-0A48805E3F80}"/>
      </w:docPartPr>
      <w:docPartBody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Marketing</w:t>
          </w:r>
        </w:p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Gerenciamento de Projetos</w:t>
          </w:r>
        </w:p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Planejamento Orçamentário</w:t>
          </w:r>
        </w:p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Mídia Social</w:t>
          </w:r>
        </w:p>
        <w:p w:rsidR="00DD1579" w:rsidRDefault="00F7642E">
          <w:pPr>
            <w:pStyle w:val="B461AB2A85C1472F83EAE9C236B3A767"/>
          </w:pPr>
          <w:r w:rsidRPr="00EE5966">
            <w:rPr>
              <w:noProof/>
              <w:lang w:bidi="pt-BR"/>
            </w:rPr>
            <w:t>Planejamento</w:t>
          </w:r>
        </w:p>
      </w:docPartBody>
    </w:docPart>
    <w:docPart>
      <w:docPartPr>
        <w:name w:val="F31A066B4105454D9A2BA0633D3045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FC733D-C687-4EE1-A188-D47C65549540}"/>
      </w:docPartPr>
      <w:docPartBody>
        <w:p w:rsidR="00DD1579" w:rsidRDefault="00F7642E">
          <w:pPr>
            <w:pStyle w:val="F31A066B4105454D9A2BA0633D30456A"/>
          </w:pPr>
          <w:r w:rsidRPr="00EE5966">
            <w:rPr>
              <w:noProof/>
              <w:lang w:bidi="pt-BR"/>
            </w:rPr>
            <w:t>PRÊMIOS</w:t>
          </w:r>
        </w:p>
      </w:docPartBody>
    </w:docPart>
    <w:docPart>
      <w:docPartPr>
        <w:name w:val="D4A5AF0BD1864915850124791EBAC9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F8A81D-95F3-437C-B8F0-47CC1032E61A}"/>
      </w:docPartPr>
      <w:docPartBody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FUNCIONÁRIO DO MÊS</w:t>
          </w:r>
        </w:p>
        <w:p w:rsidR="00C926B6" w:rsidRPr="00EE5966" w:rsidRDefault="00F7642E" w:rsidP="00DF1CB4">
          <w:pPr>
            <w:pStyle w:val="PargrafodaLista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PRÊMIO DE LIDERANÇA</w:t>
          </w:r>
        </w:p>
        <w:p w:rsidR="00DD1579" w:rsidRDefault="00F7642E">
          <w:pPr>
            <w:pStyle w:val="D4A5AF0BD1864915850124791EBAC907"/>
          </w:pPr>
          <w:r w:rsidRPr="00EE5966">
            <w:rPr>
              <w:noProof/>
              <w:lang w:bidi="pt-BR"/>
            </w:rPr>
            <w:t>PRÊMIO DE MELHOR ARTISTA</w:t>
          </w:r>
        </w:p>
      </w:docPartBody>
    </w:docPart>
    <w:docPart>
      <w:docPartPr>
        <w:name w:val="FC86A81F47DC48B2921D5A22CC0CD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67801A-3FEB-4E84-B5A0-E19670C996A8}"/>
      </w:docPartPr>
      <w:docPartBody>
        <w:p w:rsidR="00DD1579" w:rsidRDefault="00F7642E">
          <w:pPr>
            <w:pStyle w:val="FC86A81F47DC48B2921D5A22CC0CD877"/>
          </w:pPr>
          <w:r w:rsidRPr="00EE5966">
            <w:rPr>
              <w:noProof/>
              <w:lang w:bidi="pt-BR"/>
            </w:rPr>
            <w:t>Experiência</w:t>
          </w:r>
        </w:p>
      </w:docPartBody>
    </w:docPart>
    <w:docPart>
      <w:docPartPr>
        <w:name w:val="CCEA957BFF4545E98245F6A1111FE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24848-9312-4029-9BF3-7B32B667BD9D}"/>
      </w:docPartPr>
      <w:docPartBody>
        <w:p w:rsidR="00DD1579" w:rsidRDefault="00F7642E">
          <w:pPr>
            <w:pStyle w:val="CCEA957BFF4545E98245F6A1111FEF5A"/>
          </w:pPr>
          <w:r w:rsidRPr="00EE5966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C7869566FD5C41B89A46167334AF38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B0106C-198B-4F35-9D4B-C3C68AECE3A0}"/>
      </w:docPartPr>
      <w:docPartBody>
        <w:p w:rsidR="00DD1579" w:rsidRDefault="00F7642E">
          <w:pPr>
            <w:pStyle w:val="C7869566FD5C41B89A46167334AF3860"/>
          </w:pPr>
          <w:r w:rsidRPr="00EE5966">
            <w:rPr>
              <w:noProof/>
              <w:lang w:bidi="pt-BR"/>
            </w:rPr>
            <w:t>[Cargo] • [Função] • [Nome da Empresa]</w:t>
          </w:r>
        </w:p>
      </w:docPartBody>
    </w:docPart>
    <w:docPart>
      <w:docPartPr>
        <w:name w:val="5D6C46EB249245F2AA34240E71143E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46D812-F382-4DD7-9CFE-2DAFDB8764E8}"/>
      </w:docPartPr>
      <w:docPartBody>
        <w:p w:rsidR="00DD1579" w:rsidRDefault="00F7642E">
          <w:pPr>
            <w:pStyle w:val="5D6C46EB249245F2AA34240E71143E77"/>
          </w:pPr>
          <w:r w:rsidRPr="00EE5966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ECDFFA7EE381439B9E98C788267CE4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6F194-D6DF-4E82-8D44-18DBF466B954}"/>
      </w:docPartPr>
      <w:docPartBody>
        <w:p w:rsidR="00DD1579" w:rsidRDefault="00F7642E">
          <w:pPr>
            <w:pStyle w:val="ECDFFA7EE381439B9E98C788267CE4D7"/>
          </w:pPr>
          <w:r w:rsidRPr="00EE5966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AC3C877F69B54DC19A1BA14F25F440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DB302A-3A7A-4497-BCD7-0387CD4F23C8}"/>
      </w:docPartPr>
      <w:docPartBody>
        <w:p w:rsidR="00DD1579" w:rsidRDefault="00F7642E">
          <w:pPr>
            <w:pStyle w:val="AC3C877F69B54DC19A1BA14F25F4403A"/>
          </w:pPr>
          <w:r w:rsidRPr="00EE5966">
            <w:rPr>
              <w:noProof/>
              <w:lang w:bidi="pt-BR"/>
            </w:rPr>
            <w:t>[Este espaço é destinado a inserir um resumo das principais responsabilidades e realizações mais relevantes.]</w:t>
          </w:r>
        </w:p>
      </w:docPartBody>
    </w:docPart>
    <w:docPart>
      <w:docPartPr>
        <w:name w:val="373CBAB40F8D4347A39241865D4B26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E0FBB6-D0FA-4797-A86A-517B135A4A7B}"/>
      </w:docPartPr>
      <w:docPartBody>
        <w:p w:rsidR="00DD1579" w:rsidRDefault="00F7642E">
          <w:pPr>
            <w:pStyle w:val="373CBAB40F8D4347A39241865D4B267C"/>
          </w:pPr>
          <w:r w:rsidRPr="00EE5966">
            <w:rPr>
              <w:noProof/>
              <w:lang w:bidi="pt-BR"/>
            </w:rPr>
            <w:t>Comunicação</w:t>
          </w:r>
        </w:p>
      </w:docPartBody>
    </w:docPart>
    <w:docPart>
      <w:docPartPr>
        <w:name w:val="2E45DE4AF628416F993C5449D20F8D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B68459-6511-4F20-A63D-619157A35B4A}"/>
      </w:docPartPr>
      <w:docPartBody>
        <w:p w:rsidR="00DD1579" w:rsidRDefault="00F7642E">
          <w:pPr>
            <w:pStyle w:val="2E45DE4AF628416F993C5449D20F8D07"/>
          </w:pPr>
          <w:r w:rsidRPr="00EE5966">
            <w:rPr>
              <w:noProof/>
              <w:lang w:bidi="pt-BR"/>
            </w:rPr>
            <w:t>[Você fez uma ótima apresentação e recebeu comentários excelentes.</w:t>
          </w:r>
          <w:r w:rsidRPr="00EE5966">
            <w:rPr>
              <w:noProof/>
              <w:lang w:bidi="pt-BR"/>
            </w:rPr>
            <w:br/>
            <w:t xml:space="preserve">Não tenha vergonha de mencionar! </w:t>
          </w:r>
          <w:r w:rsidRPr="00EE5966">
            <w:rPr>
              <w:noProof/>
              <w:lang w:bidi="pt-BR"/>
            </w:rPr>
            <w:br/>
            <w:t>Este é o local para indicar como você se sai ao trabalhar e interagir com outras pessoas.]</w:t>
          </w:r>
        </w:p>
      </w:docPartBody>
    </w:docPart>
    <w:docPart>
      <w:docPartPr>
        <w:name w:val="E8361DFA526C434DBDB7F1B52EEE91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7B43D4-DFD5-45B4-9CEE-08B59CF9111D}"/>
      </w:docPartPr>
      <w:docPartBody>
        <w:p w:rsidR="00DD1579" w:rsidRDefault="00F7642E">
          <w:pPr>
            <w:pStyle w:val="E8361DFA526C434DBDB7F1B52EEE9186"/>
          </w:pPr>
          <w:r w:rsidRPr="00EE5966">
            <w:rPr>
              <w:noProof/>
              <w:lang w:bidi="pt-BR"/>
            </w:rPr>
            <w:t>Liderança</w:t>
          </w:r>
        </w:p>
      </w:docPartBody>
    </w:docPart>
    <w:docPart>
      <w:docPartPr>
        <w:name w:val="937D0AEF6EF34BEBBDDE17CD7BBD12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A549DA-2B86-4878-8C7F-6266739CC3C1}"/>
      </w:docPartPr>
      <w:docPartBody>
        <w:p w:rsidR="00C926B6" w:rsidRPr="00EE5966" w:rsidRDefault="00F7642E" w:rsidP="00DF1CB4">
          <w:pPr>
            <w:pStyle w:val="Texto"/>
            <w:rPr>
              <w:noProof/>
              <w:lang w:val="pt-BR"/>
            </w:rPr>
          </w:pPr>
          <w:r w:rsidRPr="00EE5966">
            <w:rPr>
              <w:noProof/>
              <w:lang w:val="pt-BR" w:bidi="pt-BR"/>
            </w:rPr>
            <w:t>[Você é presidente de seu grêmio, síndico do condomínio ou líder de equipe de sua instituição de caridade favorita?</w:t>
          </w:r>
        </w:p>
        <w:p w:rsidR="00DD1579" w:rsidRDefault="00F7642E">
          <w:pPr>
            <w:pStyle w:val="937D0AEF6EF34BEBBDDE17CD7BBD1286"/>
          </w:pPr>
          <w:r w:rsidRPr="00EE5966">
            <w:rPr>
              <w:noProof/>
              <w:lang w:bidi="pt-BR"/>
            </w:rPr>
            <w:t>Você é um líder natural — apresente os fatos!]</w:t>
          </w:r>
        </w:p>
      </w:docPartBody>
    </w:docPart>
    <w:docPart>
      <w:docPartPr>
        <w:name w:val="505BE1DD1CF640AD9766AA0240E0F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CABDBD-3B06-44E6-8C4C-0A01665A17E5}"/>
      </w:docPartPr>
      <w:docPartBody>
        <w:p w:rsidR="00DD1579" w:rsidRDefault="00F7642E">
          <w:pPr>
            <w:pStyle w:val="505BE1DD1CF640AD9766AA0240E0FC3A"/>
          </w:pPr>
          <w:r w:rsidRPr="00EE5966">
            <w:rPr>
              <w:noProof/>
              <w:lang w:bidi="pt-BR"/>
            </w:rPr>
            <w:t>Referências</w:t>
          </w:r>
        </w:p>
      </w:docPartBody>
    </w:docPart>
    <w:docPart>
      <w:docPartPr>
        <w:name w:val="D6DFEFD01B9A45B493D77A86520902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16F86A-315B-4AF9-A99C-0B19237508DF}"/>
      </w:docPartPr>
      <w:docPartBody>
        <w:p w:rsidR="00DD1579" w:rsidRDefault="00F7642E">
          <w:pPr>
            <w:pStyle w:val="D6DFEFD01B9A45B493D77A865209024D"/>
          </w:pPr>
          <w:r w:rsidRPr="00EE5966">
            <w:rPr>
              <w:noProof/>
              <w:lang w:bidi="pt-BR"/>
            </w:rPr>
            <w:t>[Disponível mediante solicitação.]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Pargrafoda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2E"/>
    <w:rsid w:val="00043C7A"/>
    <w:rsid w:val="005515BE"/>
    <w:rsid w:val="007F194B"/>
    <w:rsid w:val="00873A20"/>
    <w:rsid w:val="00DD1579"/>
    <w:rsid w:val="00DF5AA9"/>
    <w:rsid w:val="00F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D50E80F6E494D648B06FE3DAE68D971">
    <w:name w:val="4D50E80F6E494D648B06FE3DAE68D971"/>
  </w:style>
  <w:style w:type="paragraph" w:customStyle="1" w:styleId="78037ABD0F724234A9A3845C4EFBA750">
    <w:name w:val="78037ABD0F724234A9A3845C4EFBA750"/>
  </w:style>
  <w:style w:type="paragraph" w:customStyle="1" w:styleId="B18A7F0CADB0408E83EE4164E48F19BC">
    <w:name w:val="B18A7F0CADB0408E83EE4164E48F19BC"/>
  </w:style>
  <w:style w:type="paragraph" w:customStyle="1" w:styleId="B18CC79E71FE4E43BE0163FDF829251A">
    <w:name w:val="B18CC79E71FE4E43BE0163FDF829251A"/>
  </w:style>
  <w:style w:type="paragraph" w:customStyle="1" w:styleId="F4510575C59F4FD7917B72EF85F5E424">
    <w:name w:val="F4510575C59F4FD7917B72EF85F5E424"/>
  </w:style>
  <w:style w:type="paragraph" w:customStyle="1" w:styleId="3F8D7FAFC4A14D28B92AB44581B80202">
    <w:name w:val="3F8D7FAFC4A14D28B92AB44581B80202"/>
  </w:style>
  <w:style w:type="paragraph" w:customStyle="1" w:styleId="32D37E217C1F46DA873DC8CD78A07D1F">
    <w:name w:val="32D37E217C1F46DA873DC8CD78A07D1F"/>
  </w:style>
  <w:style w:type="paragraph" w:customStyle="1" w:styleId="D84243C3A5FE49BDBF2AE3EA3172599C">
    <w:name w:val="D84243C3A5FE49BDBF2AE3EA3172599C"/>
  </w:style>
  <w:style w:type="paragraph" w:customStyle="1" w:styleId="50CC92F76571439497D2BA03653F32B4">
    <w:name w:val="50CC92F76571439497D2BA03653F32B4"/>
  </w:style>
  <w:style w:type="paragraph" w:customStyle="1" w:styleId="6CBFDB48577748D39F7FD73A08824314">
    <w:name w:val="6CBFDB48577748D39F7FD73A08824314"/>
  </w:style>
  <w:style w:type="paragraph" w:customStyle="1" w:styleId="359ACF1A31FB4722A35B1A74D5AD9006">
    <w:name w:val="359ACF1A31FB4722A35B1A74D5AD9006"/>
  </w:style>
  <w:style w:type="paragraph" w:customStyle="1" w:styleId="4D462189987F48628D54CB4AB8EB0578">
    <w:name w:val="4D462189987F48628D54CB4AB8EB0578"/>
  </w:style>
  <w:style w:type="paragraph" w:customStyle="1" w:styleId="A725591229AA4B35A55E061E90E7549B">
    <w:name w:val="A725591229AA4B35A55E061E90E7549B"/>
  </w:style>
  <w:style w:type="paragraph" w:customStyle="1" w:styleId="A4F7AAE60E0F48698FC2E813A707BBD1">
    <w:name w:val="A4F7AAE60E0F48698FC2E813A707BBD1"/>
  </w:style>
  <w:style w:type="paragraph" w:styleId="PargrafodaLista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pt-PT" w:eastAsia="en-US"/>
    </w:rPr>
  </w:style>
  <w:style w:type="paragraph" w:customStyle="1" w:styleId="B461AB2A85C1472F83EAE9C236B3A767">
    <w:name w:val="B461AB2A85C1472F83EAE9C236B3A767"/>
  </w:style>
  <w:style w:type="paragraph" w:customStyle="1" w:styleId="F31A066B4105454D9A2BA0633D30456A">
    <w:name w:val="F31A066B4105454D9A2BA0633D30456A"/>
  </w:style>
  <w:style w:type="paragraph" w:customStyle="1" w:styleId="D4A5AF0BD1864915850124791EBAC907">
    <w:name w:val="D4A5AF0BD1864915850124791EBAC907"/>
  </w:style>
  <w:style w:type="paragraph" w:customStyle="1" w:styleId="FC86A81F47DC48B2921D5A22CC0CD877">
    <w:name w:val="FC86A81F47DC48B2921D5A22CC0CD877"/>
  </w:style>
  <w:style w:type="paragraph" w:customStyle="1" w:styleId="CCEA957BFF4545E98245F6A1111FEF5A">
    <w:name w:val="CCEA957BFF4545E98245F6A1111FEF5A"/>
  </w:style>
  <w:style w:type="paragraph" w:customStyle="1" w:styleId="C7869566FD5C41B89A46167334AF3860">
    <w:name w:val="C7869566FD5C41B89A46167334AF3860"/>
  </w:style>
  <w:style w:type="paragraph" w:customStyle="1" w:styleId="5D6C46EB249245F2AA34240E71143E77">
    <w:name w:val="5D6C46EB249245F2AA34240E71143E77"/>
  </w:style>
  <w:style w:type="paragraph" w:customStyle="1" w:styleId="ECDFFA7EE381439B9E98C788267CE4D7">
    <w:name w:val="ECDFFA7EE381439B9E98C788267CE4D7"/>
  </w:style>
  <w:style w:type="paragraph" w:customStyle="1" w:styleId="AC3C877F69B54DC19A1BA14F25F4403A">
    <w:name w:val="AC3C877F69B54DC19A1BA14F25F4403A"/>
  </w:style>
  <w:style w:type="paragraph" w:customStyle="1" w:styleId="373CBAB40F8D4347A39241865D4B267C">
    <w:name w:val="373CBAB40F8D4347A39241865D4B267C"/>
  </w:style>
  <w:style w:type="paragraph" w:customStyle="1" w:styleId="2E45DE4AF628416F993C5449D20F8D07">
    <w:name w:val="2E45DE4AF628416F993C5449D20F8D07"/>
  </w:style>
  <w:style w:type="paragraph" w:customStyle="1" w:styleId="E8361DFA526C434DBDB7F1B52EEE9186">
    <w:name w:val="E8361DFA526C434DBDB7F1B52EEE9186"/>
  </w:style>
  <w:style w:type="paragraph" w:customStyle="1" w:styleId="Texto">
    <w:name w:val="Texto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pt-PT" w:eastAsia="en-US"/>
    </w:rPr>
  </w:style>
  <w:style w:type="paragraph" w:customStyle="1" w:styleId="937D0AEF6EF34BEBBDDE17CD7BBD1286">
    <w:name w:val="937D0AEF6EF34BEBBDDE17CD7BBD1286"/>
  </w:style>
  <w:style w:type="paragraph" w:customStyle="1" w:styleId="505BE1DD1CF640AD9766AA0240E0FC3A">
    <w:name w:val="505BE1DD1CF640AD9766AA0240E0FC3A"/>
  </w:style>
  <w:style w:type="paragraph" w:customStyle="1" w:styleId="D6DFEFD01B9A45B493D77A865209024D">
    <w:name w:val="D6DFEFD01B9A45B493D77A86520902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moderno e organizado</Template>
  <TotalTime>0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2025-03-25T15:58:00Z</dcterms:created>
  <dcterms:modified xsi:type="dcterms:W3CDTF">2025-03-25T16:57:00Z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